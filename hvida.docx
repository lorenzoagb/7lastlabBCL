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4F1956AEB23143739F58BAF71271828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D77BB" w:rsidP="003856C9">
                <w:pPr>
                  <w:pStyle w:val="Ttulo1"/>
                </w:pPr>
                <w:r>
                  <w:rPr>
                    <w:lang w:val="es-GT"/>
                  </w:rPr>
                  <w:t>lorenzo garcia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B8BDC1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D77BB" w:rsidP="00AD77BB">
                  <w:pPr>
                    <w:pStyle w:val="Ttulo3"/>
                  </w:pPr>
                  <w:r>
                    <w:t>bacglandesh041@gmail.com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BE48F4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D77BB" w:rsidP="00AD77BB">
                  <w:pPr>
                    <w:pStyle w:val="Ttulo3"/>
                  </w:pPr>
                  <w:r>
                    <w:t>5347-0761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877AD29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STmcnyGAAAcYwAAA4AAAAAAAAAAAAA&#10;AAAALgIAAGRycy9lMm9Eb2MueG1sUEsBAi0AFAAGAAgAAAAhAGhHG9DYAAAAAwEAAA8AAAAAAAAA&#10;AAAAAAAATBsAAGRycy9kb3ducmV2LnhtbFBLBQYAAAAABAAEAPMAAABRHAAAAAA=&#10;">
                            <v:shape id="Forma lib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D77BB" w:rsidP="00AD77BB">
                  <w:pPr>
                    <w:pStyle w:val="Ttulo3"/>
                  </w:pPr>
                  <w:r>
                    <w:t>---------------------------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AD77BB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4748C7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84745E1B87744520A9DF8C3C62DCB4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5B9633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AD77BB" w:rsidP="00AD77BB">
                  <w:r>
                    <w:t xml:space="preserve">Profesionalizarme en área </w:t>
                  </w:r>
                  <w:proofErr w:type="spellStart"/>
                  <w:r>
                    <w:t>informatica</w:t>
                  </w:r>
                  <w:proofErr w:type="spellEnd"/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4748C7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355C018B0DE94CAFB6A4B769486245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6F31F91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AD77BB" w:rsidP="00AD77BB">
                  <w:r>
                    <w:t>Perseverante adaptación a cualquier  ambiente laboral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AD77BB">
              <w:trPr>
                <w:trHeight w:val="80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8F6337" w:rsidP="008F6337">
                  <w:pPr>
                    <w:pStyle w:val="Ttulo2"/>
                  </w:pPr>
                </w:p>
                <w:p w:rsidR="008F6337" w:rsidRDefault="008F6337" w:rsidP="00AD77BB">
                  <w:pPr>
                    <w:pStyle w:val="Ttulo5"/>
                  </w:pP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4748C7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04E04DAC46F54D2FB09DDF38CDD94B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AD77BB" w:rsidP="002B3890">
                  <w:pPr>
                    <w:pStyle w:val="Ttulo4"/>
                  </w:pPr>
                  <w:r>
                    <w:t xml:space="preserve">bachillerato en ccll con orientacion en computacion </w:t>
                  </w:r>
                </w:p>
                <w:p w:rsidR="007B2F5C" w:rsidRPr="005152F2" w:rsidRDefault="00AD77BB" w:rsidP="007B2F5C">
                  <w:pPr>
                    <w:pStyle w:val="Ttulo5"/>
                  </w:pPr>
                  <w:r>
                    <w:t xml:space="preserve">Liceo </w:t>
                  </w:r>
                  <w:proofErr w:type="spellStart"/>
                  <w:r>
                    <w:t>compu-marquet</w:t>
                  </w:r>
                  <w:proofErr w:type="spellEnd"/>
                </w:p>
                <w:p w:rsidR="008F6337" w:rsidRDefault="00AD77BB" w:rsidP="00AD77BB">
                  <w:r>
                    <w:t>Promedio en área científica: 95</w:t>
                  </w:r>
                </w:p>
                <w:p w:rsidR="00AD77BB" w:rsidRDefault="00AD77BB" w:rsidP="00AD77BB">
                  <w:r>
                    <w:t>Promedio en área informática: 75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4748C7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0114754B87C3413AB73C526A87C9A7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AD77BB" w:rsidRDefault="00AD77BB" w:rsidP="00AD77BB">
                  <w:r>
                    <w:t xml:space="preserve">Líder en proyectos escolares relacionados </w:t>
                  </w:r>
                </w:p>
                <w:p w:rsidR="008F6337" w:rsidRDefault="00AD77BB" w:rsidP="00AD77BB">
                  <w:r>
                    <w:t>con la informática</w:t>
                  </w:r>
                  <w:bookmarkStart w:id="0" w:name="_GoBack"/>
                  <w:bookmarkEnd w:id="0"/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8C7" w:rsidRDefault="004748C7" w:rsidP="003856C9">
      <w:pPr>
        <w:spacing w:after="0" w:line="240" w:lineRule="auto"/>
      </w:pPr>
      <w:r>
        <w:separator/>
      </w:r>
    </w:p>
  </w:endnote>
  <w:endnote w:type="continuationSeparator" w:id="0">
    <w:p w:rsidR="004748C7" w:rsidRDefault="004748C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FBD9EB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8FDD9C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8C7" w:rsidRDefault="004748C7" w:rsidP="003856C9">
      <w:pPr>
        <w:spacing w:after="0" w:line="240" w:lineRule="auto"/>
      </w:pPr>
      <w:r>
        <w:separator/>
      </w:r>
    </w:p>
  </w:footnote>
  <w:footnote w:type="continuationSeparator" w:id="0">
    <w:p w:rsidR="004748C7" w:rsidRDefault="004748C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943EBD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47FA51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B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48C7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D77BB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A74F1-582B-4571-9159-E3038D4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1956AEB23143739F58BAF712718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A672B-4F7E-4C8B-8B47-BB616DF43810}"/>
      </w:docPartPr>
      <w:docPartBody>
        <w:p w:rsidR="00000000" w:rsidRDefault="005C215E">
          <w:pPr>
            <w:pStyle w:val="4F1956AEB23143739F58BAF712718281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84745E1B87744520A9DF8C3C62DCB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A7E4-9B8C-4C2F-B88B-574C2B02D3E0}"/>
      </w:docPartPr>
      <w:docPartBody>
        <w:p w:rsidR="00000000" w:rsidRDefault="005C215E">
          <w:pPr>
            <w:pStyle w:val="84745E1B87744520A9DF8C3C62DCB42C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355C018B0DE94CAFB6A4B7694862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7D238-B44A-4656-B458-F4C57E5C18A2}"/>
      </w:docPartPr>
      <w:docPartBody>
        <w:p w:rsidR="00000000" w:rsidRDefault="005C215E">
          <w:pPr>
            <w:pStyle w:val="355C018B0DE94CAFB6A4B7694862453F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04E04DAC46F54D2FB09DDF38CDD94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7F11-E0A1-4029-B89B-F7A5F48E3EE1}"/>
      </w:docPartPr>
      <w:docPartBody>
        <w:p w:rsidR="00000000" w:rsidRDefault="005C215E">
          <w:pPr>
            <w:pStyle w:val="04E04DAC46F54D2FB09DDF38CDD94B9E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0114754B87C3413AB73C526A87C9A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FE16D-B34E-4ADA-B393-7A5A14CE909E}"/>
      </w:docPartPr>
      <w:docPartBody>
        <w:p w:rsidR="00000000" w:rsidRDefault="005C215E">
          <w:pPr>
            <w:pStyle w:val="0114754B87C3413AB73C526A87C9A75D"/>
          </w:pPr>
          <w:r w:rsidRPr="005152F2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5E"/>
    <w:rsid w:val="005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1956AEB23143739F58BAF712718281">
    <w:name w:val="4F1956AEB23143739F58BAF712718281"/>
  </w:style>
  <w:style w:type="paragraph" w:customStyle="1" w:styleId="5D831FECCD17447ABEA65FE85C3EB21F">
    <w:name w:val="5D831FECCD17447ABEA65FE85C3EB21F"/>
  </w:style>
  <w:style w:type="paragraph" w:customStyle="1" w:styleId="5BE88C692A5048D29BB644511AF3C6D8">
    <w:name w:val="5BE88C692A5048D29BB644511AF3C6D8"/>
  </w:style>
  <w:style w:type="paragraph" w:customStyle="1" w:styleId="DD5EEA2A4C5440C4A6D30D6C4DF538ED">
    <w:name w:val="DD5EEA2A4C5440C4A6D30D6C4DF538ED"/>
  </w:style>
  <w:style w:type="paragraph" w:customStyle="1" w:styleId="6FFF2CE7D0B44797814CD888B80AFDA2">
    <w:name w:val="6FFF2CE7D0B44797814CD888B80AFDA2"/>
  </w:style>
  <w:style w:type="paragraph" w:customStyle="1" w:styleId="84745E1B87744520A9DF8C3C62DCB42C">
    <w:name w:val="84745E1B87744520A9DF8C3C62DCB42C"/>
  </w:style>
  <w:style w:type="paragraph" w:customStyle="1" w:styleId="9BB9AFFEC4194A7DAD09E26E0120A0C5">
    <w:name w:val="9BB9AFFEC4194A7DAD09E26E0120A0C5"/>
  </w:style>
  <w:style w:type="paragraph" w:customStyle="1" w:styleId="355C018B0DE94CAFB6A4B7694862453F">
    <w:name w:val="355C018B0DE94CAFB6A4B7694862453F"/>
  </w:style>
  <w:style w:type="paragraph" w:customStyle="1" w:styleId="0FC9236AD5F340CEB312A7DE744CF763">
    <w:name w:val="0FC9236AD5F340CEB312A7DE744CF763"/>
  </w:style>
  <w:style w:type="paragraph" w:customStyle="1" w:styleId="CD5257D8614246B5B649A4004E4A1D70">
    <w:name w:val="CD5257D8614246B5B649A4004E4A1D70"/>
  </w:style>
  <w:style w:type="paragraph" w:customStyle="1" w:styleId="C7B9820325C240E5B94969A83567925A">
    <w:name w:val="C7B9820325C240E5B94969A83567925A"/>
  </w:style>
  <w:style w:type="paragraph" w:customStyle="1" w:styleId="844312F15E6745D78C10A5D8FA228892">
    <w:name w:val="844312F15E6745D78C10A5D8FA228892"/>
  </w:style>
  <w:style w:type="paragraph" w:customStyle="1" w:styleId="F8919E0A2BE9449A99C40E88B3B2BE40">
    <w:name w:val="F8919E0A2BE9449A99C40E88B3B2BE40"/>
  </w:style>
  <w:style w:type="paragraph" w:customStyle="1" w:styleId="441A9D77AED74A12A6D1906EEECFD863">
    <w:name w:val="441A9D77AED74A12A6D1906EEECFD863"/>
  </w:style>
  <w:style w:type="paragraph" w:customStyle="1" w:styleId="0F11A18D345F44DA9B9C97950E9A6B1A">
    <w:name w:val="0F11A18D345F44DA9B9C97950E9A6B1A"/>
  </w:style>
  <w:style w:type="paragraph" w:customStyle="1" w:styleId="87640CEB125E4AAD823FA74B41B55F98">
    <w:name w:val="87640CEB125E4AAD823FA74B41B55F98"/>
  </w:style>
  <w:style w:type="paragraph" w:customStyle="1" w:styleId="04E04DAC46F54D2FB09DDF38CDD94B9E">
    <w:name w:val="04E04DAC46F54D2FB09DDF38CDD94B9E"/>
  </w:style>
  <w:style w:type="paragraph" w:customStyle="1" w:styleId="776D8853D1884D58ACD2F92736D4F2DC">
    <w:name w:val="776D8853D1884D58ACD2F92736D4F2DC"/>
  </w:style>
  <w:style w:type="paragraph" w:customStyle="1" w:styleId="240F5AE451324365B3829FB5E9AF4DD6">
    <w:name w:val="240F5AE451324365B3829FB5E9AF4DD6"/>
  </w:style>
  <w:style w:type="paragraph" w:customStyle="1" w:styleId="0F429A8837F94EEB8525E18CFB79C1DA">
    <w:name w:val="0F429A8837F94EEB8525E18CFB79C1DA"/>
  </w:style>
  <w:style w:type="paragraph" w:customStyle="1" w:styleId="0114754B87C3413AB73C526A87C9A75D">
    <w:name w:val="0114754B87C3413AB73C526A87C9A75D"/>
  </w:style>
  <w:style w:type="paragraph" w:customStyle="1" w:styleId="D2841E11F13F420FA036F23292F3493A">
    <w:name w:val="D2841E11F13F420FA036F23292F34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garcia</dc:creator>
  <cp:keywords/>
  <dc:description/>
  <cp:lastModifiedBy>Estudiante</cp:lastModifiedBy>
  <cp:revision>1</cp:revision>
  <dcterms:created xsi:type="dcterms:W3CDTF">2018-08-15T23:13:00Z</dcterms:created>
  <dcterms:modified xsi:type="dcterms:W3CDTF">2018-08-15T23:17:00Z</dcterms:modified>
</cp:coreProperties>
</file>